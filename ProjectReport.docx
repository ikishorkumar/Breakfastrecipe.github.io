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B095CD3" wp14:editId="713AD0B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FB0534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41CB5E40819A4F1DAF4FEB5F8DA9D19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1C35">
                                      <w:t>Software Engineering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DD8947DE087C4F8A854EFA30C185A7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1C35">
                                      <w:t>SEN202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D7DCD775E34445A888B705046A354E8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11C35">
                                      <w:t>Fall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095C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FB0534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41CB5E40819A4F1DAF4FEB5F8DA9D19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1C35">
                                <w:t>Software Engineering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DD8947DE087C4F8A854EFA30C185A7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11C35">
                                <w:t>SEN202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D7DCD775E34445A888B705046A354E8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11C35">
                                <w:t>Fall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865A996" wp14:editId="6F27C6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011C35">
                                    <w:pPr>
                                      <w:pStyle w:val="Title"/>
                                    </w:pPr>
                                    <w:r>
                                      <w:t>Project Name</w:t>
                                    </w:r>
                                  </w:p>
                                </w:sdtContent>
                              </w:sdt>
                              <w:p w:rsidR="002163EE" w:rsidRDefault="00FB053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1C35">
                                      <w:t>Team members with class id and section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65A996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011C35">
                              <w:pPr>
                                <w:pStyle w:val="Title"/>
                              </w:pPr>
                              <w:r>
                                <w:t>Project Name</w:t>
                              </w:r>
                            </w:p>
                          </w:sdtContent>
                        </w:sdt>
                        <w:p w:rsidR="002163EE" w:rsidRDefault="00FB0534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1C35">
                                <w:t>Team members with class id and section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C15AB6" w:rsidRPr="00C15AB6" w:rsidRDefault="00C15AB6" w:rsidP="00C15AB6">
          <w:pPr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15AB6"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4032C58" wp14:editId="68C925E0">
                <wp:simplePos x="0" y="0"/>
                <wp:positionH relativeFrom="margin">
                  <wp:align>center</wp:align>
                </wp:positionH>
                <wp:positionV relativeFrom="margin">
                  <wp:posOffset>1095375</wp:posOffset>
                </wp:positionV>
                <wp:extent cx="3048000" cy="45720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0" cy="457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15AB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Department of Computer Science</w:t>
          </w:r>
        </w:p>
        <w:p w:rsidR="00492CF9" w:rsidRDefault="00C15AB6" w:rsidP="00C15AB6">
          <w:pPr>
            <w:jc w:val="center"/>
          </w:pPr>
          <w:r w:rsidRPr="00C15AB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Sindh </w:t>
          </w:r>
          <w:proofErr w:type="spellStart"/>
          <w:r w:rsidRPr="00C15AB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Madressatul</w:t>
          </w:r>
          <w:proofErr w:type="spellEnd"/>
          <w:r w:rsidRPr="00C15AB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Islam University</w:t>
          </w:r>
          <w:r w:rsidR="003806E6">
            <w:br w:type="page"/>
          </w:r>
        </w:p>
        <w:p w:rsidR="00492CF9" w:rsidRDefault="00492CF9"/>
        <w:p w:rsidR="00F82E2E" w:rsidRDefault="00492CF9" w:rsidP="00492CF9">
          <w:pPr>
            <w:jc w:val="center"/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Acknowledgements</w:t>
          </w:r>
        </w:p>
      </w:sdtContent>
    </w:sdt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F82E2E"/>
    <w:p w:rsidR="00F82E2E" w:rsidRDefault="00011C35" w:rsidP="00011C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1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Table of Content</w:t>
      </w:r>
    </w:p>
    <w:p w:rsidR="00011C35" w:rsidRPr="00011C35" w:rsidRDefault="00011C35" w:rsidP="00011C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2E2E" w:rsidRPr="00F82E2E" w:rsidRDefault="00F82E2E" w:rsidP="00F82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Introduction </w:t>
      </w:r>
    </w:p>
    <w:p w:rsidR="00F82E2E" w:rsidRPr="00F82E2E" w:rsidRDefault="00F82E2E" w:rsidP="00F82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Purpose of the project </w:t>
      </w:r>
    </w:p>
    <w:p w:rsidR="00F82E2E" w:rsidRDefault="00F82E2E" w:rsidP="00F82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Scope of the project </w:t>
      </w:r>
    </w:p>
    <w:p w:rsidR="001E186A" w:rsidRPr="001E186A" w:rsidRDefault="000E688B" w:rsidP="001E1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Feasibility Assessment</w:t>
      </w:r>
    </w:p>
    <w:p w:rsidR="00F82E2E" w:rsidRPr="00F82E2E" w:rsidRDefault="00F82E2E" w:rsidP="00F82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Requirements Specification </w:t>
      </w:r>
    </w:p>
    <w:p w:rsidR="00F82E2E" w:rsidRPr="00F82E2E" w:rsidRDefault="00F82E2E" w:rsidP="00F82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Functional requirements </w:t>
      </w:r>
    </w:p>
    <w:p w:rsidR="00F82E2E" w:rsidRPr="00F82E2E" w:rsidRDefault="00F82E2E" w:rsidP="00F82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Non-functional requirements </w:t>
      </w:r>
    </w:p>
    <w:p w:rsidR="00F82E2E" w:rsidRPr="00F82E2E" w:rsidRDefault="00F82E2E" w:rsidP="00F82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Design </w:t>
      </w:r>
    </w:p>
    <w:p w:rsidR="004A3F3C" w:rsidRDefault="00641F27" w:rsidP="00537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ERD</w:t>
      </w:r>
      <w:r w:rsidR="00F82E2E" w:rsidRPr="00641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37A54" w:rsidRPr="00537A54" w:rsidRDefault="00537A54" w:rsidP="00537A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Interfaces</w:t>
      </w:r>
      <w:bookmarkStart w:id="5" w:name="_GoBack"/>
      <w:bookmarkEnd w:id="4"/>
      <w:bookmarkEnd w:id="3"/>
      <w:bookmarkEnd w:id="2"/>
      <w:bookmarkEnd w:id="1"/>
      <w:bookmarkEnd w:id="0"/>
      <w:bookmarkEnd w:id="5"/>
    </w:p>
    <w:sectPr w:rsidR="00537A54" w:rsidRPr="00537A54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534" w:rsidRDefault="00FB0534">
      <w:pPr>
        <w:spacing w:before="0" w:after="0" w:line="240" w:lineRule="auto"/>
      </w:pPr>
      <w:r>
        <w:separator/>
      </w:r>
    </w:p>
  </w:endnote>
  <w:endnote w:type="continuationSeparator" w:id="0">
    <w:p w:rsidR="00FB0534" w:rsidRDefault="00FB05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37A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534" w:rsidRDefault="00FB0534">
      <w:pPr>
        <w:spacing w:before="0" w:after="0" w:line="240" w:lineRule="auto"/>
      </w:pPr>
      <w:r>
        <w:separator/>
      </w:r>
    </w:p>
  </w:footnote>
  <w:footnote w:type="continuationSeparator" w:id="0">
    <w:p w:rsidR="00FB0534" w:rsidRDefault="00FB05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5E4A122A"/>
    <w:multiLevelType w:val="hybridMultilevel"/>
    <w:tmpl w:val="30CA26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2861DF"/>
    <w:multiLevelType w:val="hybridMultilevel"/>
    <w:tmpl w:val="CB68FF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666BD8"/>
    <w:multiLevelType w:val="hybridMultilevel"/>
    <w:tmpl w:val="1A18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2E"/>
    <w:rsid w:val="00011C35"/>
    <w:rsid w:val="000E688B"/>
    <w:rsid w:val="001E186A"/>
    <w:rsid w:val="002163EE"/>
    <w:rsid w:val="003806E6"/>
    <w:rsid w:val="00492CF9"/>
    <w:rsid w:val="004A3F3C"/>
    <w:rsid w:val="00537A54"/>
    <w:rsid w:val="00641F27"/>
    <w:rsid w:val="006704D8"/>
    <w:rsid w:val="00C15AB6"/>
    <w:rsid w:val="00D17789"/>
    <w:rsid w:val="00F82E2E"/>
    <w:rsid w:val="00F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D5E17-9BCB-4892-8269-1E14483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F8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%20Wajiha%20Nai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CB5E40819A4F1DAF4FEB5F8DA9D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E4B0-377D-437B-A514-DD6F3F998D94}"/>
      </w:docPartPr>
      <w:docPartBody>
        <w:p w:rsidR="00000000" w:rsidRDefault="0088016E">
          <w:pPr>
            <w:pStyle w:val="41CB5E40819A4F1DAF4FEB5F8DA9D193"/>
          </w:pPr>
          <w:r>
            <w:t>[Name]</w:t>
          </w:r>
        </w:p>
      </w:docPartBody>
    </w:docPart>
    <w:docPart>
      <w:docPartPr>
        <w:name w:val="DD8947DE087C4F8A854EFA30C185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04D29-8155-412C-BA41-AEE25A8C9B20}"/>
      </w:docPartPr>
      <w:docPartBody>
        <w:p w:rsidR="00000000" w:rsidRDefault="0088016E">
          <w:pPr>
            <w:pStyle w:val="DD8947DE087C4F8A854EFA30C185A7B5"/>
          </w:pPr>
          <w:r>
            <w:t>[Course Title]</w:t>
          </w:r>
        </w:p>
      </w:docPartBody>
    </w:docPart>
    <w:docPart>
      <w:docPartPr>
        <w:name w:val="D7DCD775E34445A888B705046A354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FA23-8E77-40F6-AEC1-B4E7CC27A396}"/>
      </w:docPartPr>
      <w:docPartBody>
        <w:p w:rsidR="00000000" w:rsidRDefault="0088016E">
          <w:pPr>
            <w:pStyle w:val="D7DCD775E34445A888B705046A354E86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6E"/>
    <w:rsid w:val="0088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7933517F481B460C8834444EE408F417">
    <w:name w:val="7933517F481B460C8834444EE408F417"/>
  </w:style>
  <w:style w:type="paragraph" w:customStyle="1" w:styleId="41CB5E40819A4F1DAF4FEB5F8DA9D193">
    <w:name w:val="41CB5E40819A4F1DAF4FEB5F8DA9D193"/>
  </w:style>
  <w:style w:type="paragraph" w:customStyle="1" w:styleId="DD8947DE087C4F8A854EFA30C185A7B5">
    <w:name w:val="DD8947DE087C4F8A854EFA30C185A7B5"/>
  </w:style>
  <w:style w:type="paragraph" w:customStyle="1" w:styleId="D7DCD775E34445A888B705046A354E86">
    <w:name w:val="D7DCD775E34445A888B705046A354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Fall 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9D67C-D7B9-4F85-A4D5-8A1BAB55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&lt;Get Started Right Away</vt:lpstr>
      <vt:lpstr>Make It Gorgeous</vt:lpstr>
      <vt:lpstr>Give It That Finishing Touch</vt:lpstr>
      <vt:lpstr>    Add a Table of Contents</vt:lpstr>
      <vt:lpstr>    Add a Bibliography</vt:lpstr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Team members with class id and section</dc:subject>
  <dc:creator>Software Engineering</dc:creator>
  <cp:keywords>SEN202</cp:keywords>
  <cp:lastModifiedBy>Miss Wajiha Naim</cp:lastModifiedBy>
  <cp:revision>10</cp:revision>
  <dcterms:created xsi:type="dcterms:W3CDTF">2017-10-25T10:39:00Z</dcterms:created>
  <dcterms:modified xsi:type="dcterms:W3CDTF">2017-10-25T10:56:00Z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